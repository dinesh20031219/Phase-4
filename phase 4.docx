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5842" w14:textId="4959D1C9" w:rsidR="005016E6" w:rsidRDefault="000842EA" w:rsidP="0075414D">
      <w:pPr>
        <w:pStyle w:val="Title"/>
      </w:pPr>
      <w:r>
        <w:t xml:space="preserve">Smart water fountains </w:t>
      </w:r>
    </w:p>
    <w:p w14:paraId="52388BA1" w14:textId="5E9E5856" w:rsidR="00E91337" w:rsidRPr="0075414D" w:rsidRDefault="00E91337" w:rsidP="0075414D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/>
        <w:jc w:val="center"/>
        <w:divId w:val="1584605929"/>
        <w:rPr>
          <w:rFonts w:ascii="Segoe UI" w:eastAsia="Times New Roman" w:hAnsi="Segoe UI" w:cs="Segoe UI"/>
          <w:b w:val="0"/>
          <w:kern w:val="36"/>
          <w:sz w:val="48"/>
          <w:szCs w:val="48"/>
        </w:rPr>
      </w:pPr>
      <w:r>
        <w:rPr>
          <w:rFonts w:ascii="Segoe UI" w:eastAsia="Times New Roman" w:hAnsi="Segoe UI" w:cs="Segoe UI"/>
          <w:b w:val="0"/>
          <w:bCs/>
        </w:rPr>
        <w:br/>
        <w:t xml:space="preserve"> Components for Smart Fountain</w:t>
      </w:r>
    </w:p>
    <w:p w14:paraId="6D6E5E9D" w14:textId="77777777" w:rsidR="00197C7C" w:rsidRDefault="007740B3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1.</w:t>
      </w:r>
      <w:r w:rsidR="00197C7C">
        <w:rPr>
          <w:rFonts w:eastAsia="Times New Roman"/>
        </w:rPr>
        <w:t>water fountain</w:t>
      </w:r>
    </w:p>
    <w:p w14:paraId="34453BAB" w14:textId="77777777" w:rsidR="00B95B90" w:rsidRDefault="00197C7C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2</w:t>
      </w:r>
      <w:r w:rsidR="00B95B90">
        <w:rPr>
          <w:rFonts w:eastAsia="Times New Roman"/>
        </w:rPr>
        <w:t>.iot sensor</w:t>
      </w:r>
    </w:p>
    <w:p w14:paraId="47ECA701" w14:textId="77777777" w:rsidR="0015035D" w:rsidRDefault="00B95B90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3.</w:t>
      </w:r>
      <w:r w:rsidR="0015035D">
        <w:rPr>
          <w:rFonts w:eastAsia="Times New Roman"/>
        </w:rPr>
        <w:t>microcontroller</w:t>
      </w:r>
    </w:p>
    <w:p w14:paraId="1B3EA914" w14:textId="77777777" w:rsidR="00EA16F2" w:rsidRDefault="0015035D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 xml:space="preserve">4.wifi </w:t>
      </w:r>
      <w:r w:rsidR="00EA16F2">
        <w:rPr>
          <w:rFonts w:eastAsia="Times New Roman"/>
        </w:rPr>
        <w:t>Bluetooth</w:t>
      </w:r>
    </w:p>
    <w:p w14:paraId="69EE0AEA" w14:textId="77777777" w:rsidR="00B81A75" w:rsidRDefault="00EA16F2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5.mobile app (</w:t>
      </w:r>
      <w:r w:rsidR="00B81A75">
        <w:rPr>
          <w:rFonts w:eastAsia="Times New Roman"/>
        </w:rPr>
        <w:t>or</w:t>
      </w:r>
      <w:r>
        <w:rPr>
          <w:rFonts w:eastAsia="Times New Roman"/>
        </w:rPr>
        <w:t>)</w:t>
      </w:r>
      <w:r w:rsidR="00E91337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C6E717" wp14:editId="296787DF">
                <wp:extent cx="119743" cy="119743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743" cy="119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38BC8" id="Rectangle 1" o:spid="_x0000_s1026" alt="User" style="width:9.45pt;height: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" filled="f" stroked="f">
                <o:lock v:ext="edit" aspectratio="t"/>
                <w10:anchorlock/>
              </v:rect>
            </w:pict>
          </mc:Fallback>
        </mc:AlternateContent>
      </w:r>
      <w:r w:rsidR="00B81A75">
        <w:rPr>
          <w:rFonts w:eastAsia="Times New Roman"/>
        </w:rPr>
        <w:t>Web interface</w:t>
      </w:r>
    </w:p>
    <w:p w14:paraId="591865F5" w14:textId="77777777" w:rsidR="00B81A75" w:rsidRDefault="00B81A75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6.power supply</w:t>
      </w:r>
    </w:p>
    <w:p w14:paraId="180C43B8" w14:textId="0C45F293" w:rsidR="00B81A75" w:rsidRPr="007740B3" w:rsidRDefault="00B81A75" w:rsidP="007740B3">
      <w:pPr>
        <w:pStyle w:val="ListParagraph"/>
        <w:spacing w:before="100"/>
        <w:divId w:val="1955746418"/>
        <w:rPr>
          <w:rFonts w:eastAsia="Times New Roman"/>
        </w:rPr>
      </w:pPr>
      <w:r>
        <w:rPr>
          <w:rFonts w:eastAsia="Times New Roman"/>
        </w:rPr>
        <w:t>7.</w:t>
      </w:r>
      <w:r w:rsidR="00CC1382">
        <w:rPr>
          <w:rFonts w:eastAsia="Times New Roman"/>
        </w:rPr>
        <w:t xml:space="preserve">python </w:t>
      </w:r>
      <w:proofErr w:type="spellStart"/>
      <w:r w:rsidR="00CC1382">
        <w:rPr>
          <w:rFonts w:eastAsia="Times New Roman"/>
        </w:rPr>
        <w:t>programme</w:t>
      </w:r>
      <w:proofErr w:type="spellEnd"/>
      <w:r w:rsidR="00CC1382">
        <w:rPr>
          <w:rFonts w:eastAsia="Times New Roman"/>
        </w:rPr>
        <w:t xml:space="preserve"> </w:t>
      </w:r>
    </w:p>
    <w:p w14:paraId="12BDC5E4" w14:textId="298EA9E9" w:rsidR="00E91337" w:rsidRDefault="0075414D">
      <w:pPr>
        <w:shd w:val="clear" w:color="auto" w:fill="19C37D"/>
        <w:divId w:val="1466042476"/>
        <w:rPr>
          <w:rFonts w:eastAsia="Times New Roman"/>
        </w:rPr>
      </w:pPr>
      <w:r>
        <w:rPr>
          <w:rFonts w:eastAsia="Times New Roman"/>
        </w:rPr>
        <w:t>Working</w:t>
      </w:r>
    </w:p>
    <w:p w14:paraId="155D67AA" w14:textId="77777777" w:rsidR="00E91337" w:rsidRDefault="00E913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555702027"/>
      </w:pPr>
      <w:r>
        <w:t xml:space="preserve">Creating a smart water fountain using </w:t>
      </w:r>
      <w:proofErr w:type="spellStart"/>
      <w:r>
        <w:t>IoT</w:t>
      </w:r>
      <w:proofErr w:type="spellEnd"/>
      <w:r>
        <w:t xml:space="preserve"> typically involves several components, including:</w:t>
      </w:r>
    </w:p>
    <w:p w14:paraId="3B5EA233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 xml:space="preserve">Water Fountain: The physical water fountain itself is the core component. It can be a traditional fountain with </w:t>
      </w:r>
      <w:proofErr w:type="spellStart"/>
      <w:r>
        <w:t>IoT</w:t>
      </w:r>
      <w:proofErr w:type="spellEnd"/>
      <w:r>
        <w:t xml:space="preserve"> enhancements or a custom-built design.</w:t>
      </w:r>
    </w:p>
    <w:p w14:paraId="2C8144FB" w14:textId="77777777" w:rsidR="00422B19" w:rsidRDefault="00422B19" w:rsidP="00422B1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2685B825" w14:textId="77777777" w:rsidR="00422B19" w:rsidRDefault="00422B19" w:rsidP="00422B1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068651CD" w14:textId="272DA1E2" w:rsidR="00422B19" w:rsidRDefault="00E91337" w:rsidP="00422B19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proofErr w:type="spellStart"/>
      <w:r>
        <w:t>IoT</w:t>
      </w:r>
      <w:proofErr w:type="spellEnd"/>
      <w:r>
        <w:t xml:space="preserve"> Sensors: Various sensors can be used to monitor and control aspects of the fountain, such as water level sensors, water quality sensors, and temperature sensors.</w:t>
      </w:r>
    </w:p>
    <w:p w14:paraId="16383CEF" w14:textId="77777777" w:rsidR="00422B19" w:rsidRDefault="00422B19" w:rsidP="00422B1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54D76371" w14:textId="1BFB1EED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>Microcontroller or Single-Board Computer: You'll need a microcontroller (e.g.,</w:t>
      </w:r>
      <w:r w:rsidR="0031208C">
        <w:t xml:space="preserve"> Arduino</w:t>
      </w:r>
      <w:r>
        <w:t>, Raspberry Pi) to interface with the sensors and control the fountain's functions.</w:t>
      </w:r>
    </w:p>
    <w:p w14:paraId="6AFBABF0" w14:textId="77777777" w:rsidR="00422B19" w:rsidRDefault="00422B19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divId w:val="1555702027"/>
      </w:pPr>
    </w:p>
    <w:p w14:paraId="660EBFBD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 xml:space="preserve">Connectivity Module: To make the fountain </w:t>
      </w:r>
      <w:proofErr w:type="spellStart"/>
      <w:r>
        <w:t>IoT</w:t>
      </w:r>
      <w:proofErr w:type="spellEnd"/>
      <w:r>
        <w:t xml:space="preserve">-enabled, you need a communication module (e.g., Wi-Fi, Bluetooth, </w:t>
      </w:r>
      <w:proofErr w:type="spellStart"/>
      <w:r>
        <w:t>LoRa</w:t>
      </w:r>
      <w:proofErr w:type="spellEnd"/>
      <w:r>
        <w:t>) to connect the microcontroller to the internet.</w:t>
      </w:r>
    </w:p>
    <w:p w14:paraId="555C6074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5EDE9FC2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proofErr w:type="spellStart"/>
      <w:r>
        <w:t>IoT</w:t>
      </w:r>
      <w:proofErr w:type="spellEnd"/>
      <w:r>
        <w:t xml:space="preserve"> Platform: An </w:t>
      </w:r>
      <w:proofErr w:type="spellStart"/>
      <w:r>
        <w:t>IoT</w:t>
      </w:r>
      <w:proofErr w:type="spellEnd"/>
      <w:r>
        <w:t xml:space="preserve"> platform or cloud service is necessary to store and manage the data collected from the fountain. Popular platforms include AWS </w:t>
      </w:r>
      <w:proofErr w:type="spellStart"/>
      <w:r>
        <w:t>IoT</w:t>
      </w:r>
      <w:proofErr w:type="spellEnd"/>
      <w:r>
        <w:t xml:space="preserve">, Azure </w:t>
      </w:r>
      <w:proofErr w:type="spellStart"/>
      <w:r>
        <w:t>IoT</w:t>
      </w:r>
      <w:proofErr w:type="spellEnd"/>
      <w:r>
        <w:t xml:space="preserve">, and Google Cloud </w:t>
      </w:r>
      <w:proofErr w:type="spellStart"/>
      <w:r>
        <w:t>IoT</w:t>
      </w:r>
      <w:proofErr w:type="spellEnd"/>
      <w:r>
        <w:t>.</w:t>
      </w:r>
    </w:p>
    <w:p w14:paraId="69E44FFD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1DA3B71C" w14:textId="2ED52A5A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 xml:space="preserve">Mobile App or Web Interface: Create a user interface for controlling the fountain remotely, allowing users to turn it on/off or change </w:t>
      </w:r>
      <w:r w:rsidR="00FC6346">
        <w:t>settings.</w:t>
      </w:r>
    </w:p>
    <w:p w14:paraId="56E23C6F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2CB47AA6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>Power Supply: Depending on the fountain's location, you might need a power source or a battery with charging capabilities.</w:t>
      </w:r>
    </w:p>
    <w:p w14:paraId="1A707080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22D2051A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lastRenderedPageBreak/>
        <w:t xml:space="preserve">Security: Implement security measures to protect the </w:t>
      </w:r>
      <w:proofErr w:type="spellStart"/>
      <w:r>
        <w:t>IoT</w:t>
      </w:r>
      <w:proofErr w:type="spellEnd"/>
      <w:r>
        <w:t xml:space="preserve"> system from unauthorized access and potential cyber threats.</w:t>
      </w:r>
    </w:p>
    <w:p w14:paraId="49A93A2F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6E1A8544" w14:textId="3FDE3715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>Data Analytics: You can integrate data analytics tools to gain insights from the collected data, such as water consumption patterns.</w:t>
      </w:r>
    </w:p>
    <w:p w14:paraId="0B9AADC1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0A778535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>Notification System: Set up notifications, such as alerts when the water level is low or if there are maintenance issues.</w:t>
      </w:r>
    </w:p>
    <w:p w14:paraId="206BECAB" w14:textId="77777777" w:rsidR="00FC6346" w:rsidRDefault="00FC6346" w:rsidP="00FC634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</w:p>
    <w:p w14:paraId="263DED57" w14:textId="77777777" w:rsidR="00E91337" w:rsidRDefault="00E91337" w:rsidP="00E91337">
      <w:pPr>
        <w:pStyle w:val="NormalWeb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1555702027"/>
      </w:pPr>
      <w:r>
        <w:t>Maintenance and Support: Consider ongoing maintenance to ensure the fountain's proper functioning and support for users.</w:t>
      </w:r>
    </w:p>
    <w:p w14:paraId="479BB40C" w14:textId="50309FC3" w:rsidR="005016E6" w:rsidRDefault="005016E6"/>
    <w:p w14:paraId="3B5701BB" w14:textId="77777777" w:rsidR="005016E6" w:rsidRDefault="00416EE1">
      <w:pPr>
        <w:jc w:val="center"/>
      </w:pPr>
      <w:r>
        <w:rPr>
          <w:noProof/>
          <w:lang w:eastAsia="en-US"/>
        </w:rPr>
        <w:drawing>
          <wp:inline distT="0" distB="0" distL="0" distR="0" wp14:anchorId="1DAB7846" wp14:editId="35460F1E">
            <wp:extent cx="5486400" cy="2687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F7A" w14:textId="77777777" w:rsidR="00B13601" w:rsidRPr="00BC49DE" w:rsidRDefault="00B13601" w:rsidP="00B13601">
      <w:pPr>
        <w:rPr>
          <w:b/>
          <w:bCs/>
          <w:sz w:val="40"/>
          <w:szCs w:val="40"/>
        </w:rPr>
      </w:pPr>
      <w:r w:rsidRPr="00BC49DE">
        <w:rPr>
          <w:b/>
          <w:bCs/>
          <w:sz w:val="40"/>
          <w:szCs w:val="40"/>
        </w:rPr>
        <w:t xml:space="preserve"># Python code for a smart water fountain using </w:t>
      </w:r>
      <w:proofErr w:type="spellStart"/>
      <w:r w:rsidRPr="00BC49DE">
        <w:rPr>
          <w:b/>
          <w:bCs/>
          <w:sz w:val="40"/>
          <w:szCs w:val="40"/>
        </w:rPr>
        <w:t>IoT</w:t>
      </w:r>
      <w:proofErr w:type="spellEnd"/>
    </w:p>
    <w:p w14:paraId="44CEE5CD" w14:textId="77777777" w:rsidR="00B13601" w:rsidRDefault="00B13601" w:rsidP="00B13601"/>
    <w:p w14:paraId="1DF97425" w14:textId="275ADF1C" w:rsidR="00B13601" w:rsidRDefault="00B13601" w:rsidP="00B13601"/>
    <w:p w14:paraId="05E96997" w14:textId="77777777" w:rsidR="00B13601" w:rsidRDefault="00B13601" w:rsidP="00B13601">
      <w:proofErr w:type="spellStart"/>
      <w:r>
        <w:t>water_level_pin</w:t>
      </w:r>
      <w:proofErr w:type="spellEnd"/>
      <w:r>
        <w:t xml:space="preserve"> = 17</w:t>
      </w:r>
    </w:p>
    <w:p w14:paraId="02EA86A9" w14:textId="2DEB93F6" w:rsidR="00B13601" w:rsidRDefault="00B13601" w:rsidP="00B13601">
      <w:proofErr w:type="spellStart"/>
      <w:r>
        <w:t>pump_pin</w:t>
      </w:r>
      <w:proofErr w:type="spellEnd"/>
      <w:r>
        <w:t xml:space="preserve"> = 18</w:t>
      </w:r>
    </w:p>
    <w:p w14:paraId="7A3CA43C" w14:textId="77777777" w:rsidR="00B13601" w:rsidRDefault="00B13601" w:rsidP="00B13601">
      <w:proofErr w:type="spellStart"/>
      <w:r>
        <w:t>GPIO.setmode</w:t>
      </w:r>
      <w:proofErr w:type="spellEnd"/>
      <w:r>
        <w:t>(GPIO.BCM)</w:t>
      </w:r>
    </w:p>
    <w:p w14:paraId="03757D66" w14:textId="77777777" w:rsidR="00B13601" w:rsidRDefault="00B13601" w:rsidP="00B13601">
      <w:proofErr w:type="spellStart"/>
      <w:r>
        <w:t>GPIO.setup</w:t>
      </w:r>
      <w:proofErr w:type="spellEnd"/>
      <w:r>
        <w:t>(</w:t>
      </w:r>
      <w:proofErr w:type="spellStart"/>
      <w:r>
        <w:t>water_level_pin</w:t>
      </w:r>
      <w:proofErr w:type="spellEnd"/>
      <w:r>
        <w:t>, GPIO.IN)</w:t>
      </w:r>
    </w:p>
    <w:p w14:paraId="5CB98062" w14:textId="571BA279" w:rsidR="00B13601" w:rsidRDefault="00B13601" w:rsidP="00B13601">
      <w:proofErr w:type="spellStart"/>
      <w:r>
        <w:lastRenderedPageBreak/>
        <w:t>GPIO.setup</w:t>
      </w:r>
      <w:proofErr w:type="spellEnd"/>
      <w:r>
        <w:t>(</w:t>
      </w:r>
      <w:proofErr w:type="spellStart"/>
      <w:r>
        <w:t>pump_pin</w:t>
      </w:r>
      <w:proofErr w:type="spellEnd"/>
      <w:r>
        <w:t>, GPIO.OUT)</w:t>
      </w:r>
    </w:p>
    <w:p w14:paraId="537F0445" w14:textId="77777777" w:rsidR="00B13601" w:rsidRDefault="00B13601" w:rsidP="00B13601">
      <w:proofErr w:type="spellStart"/>
      <w:r>
        <w:t>mqtt_broker</w:t>
      </w:r>
      <w:proofErr w:type="spellEnd"/>
      <w:r>
        <w:t xml:space="preserve"> = "mqtt.example.com"</w:t>
      </w:r>
    </w:p>
    <w:p w14:paraId="4AD3AEA5" w14:textId="77777777" w:rsidR="00B13601" w:rsidRDefault="00B13601" w:rsidP="00B13601">
      <w:proofErr w:type="spellStart"/>
      <w:r>
        <w:t>mqtt_port</w:t>
      </w:r>
      <w:proofErr w:type="spellEnd"/>
      <w:r>
        <w:t xml:space="preserve"> = 1883</w:t>
      </w:r>
    </w:p>
    <w:p w14:paraId="1D1D6E7E" w14:textId="3B981A88" w:rsidR="00B13601" w:rsidRDefault="00B13601" w:rsidP="00B13601">
      <w:proofErr w:type="spellStart"/>
      <w:r>
        <w:t>mqtt_topic</w:t>
      </w:r>
      <w:proofErr w:type="spellEnd"/>
      <w:r>
        <w:t xml:space="preserve"> = "</w:t>
      </w:r>
      <w:proofErr w:type="spellStart"/>
      <w:r>
        <w:t>water_fountain</w:t>
      </w:r>
      <w:proofErr w:type="spellEnd"/>
      <w:r>
        <w:t>"</w:t>
      </w:r>
    </w:p>
    <w:p w14:paraId="7D8C36FA" w14:textId="5FC24285" w:rsidR="00B13601" w:rsidRDefault="00B13601" w:rsidP="00B13601">
      <w:r>
        <w:t xml:space="preserve">client = </w:t>
      </w:r>
      <w:proofErr w:type="spellStart"/>
      <w:r>
        <w:t>mqtt.Client</w:t>
      </w:r>
      <w:proofErr w:type="spellEnd"/>
      <w:r>
        <w:t>("</w:t>
      </w:r>
      <w:proofErr w:type="spellStart"/>
      <w:r>
        <w:t>WaterFountainClient</w:t>
      </w:r>
      <w:proofErr w:type="spellEnd"/>
      <w:r>
        <w:t>")</w:t>
      </w:r>
    </w:p>
    <w:p w14:paraId="07261C72" w14:textId="77777777" w:rsidR="00B13601" w:rsidRDefault="00B13601" w:rsidP="00B13601">
      <w:proofErr w:type="spellStart"/>
      <w:r>
        <w:t>def</w:t>
      </w:r>
      <w:proofErr w:type="spellEnd"/>
      <w:r>
        <w:t xml:space="preserve"> </w:t>
      </w:r>
      <w:proofErr w:type="spellStart"/>
      <w:r>
        <w:t>on_connect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5C1DEC0C" w14:textId="77777777" w:rsidR="00B13601" w:rsidRDefault="00B13601" w:rsidP="00B13601">
      <w:r>
        <w:t xml:space="preserve">    print("Connected to MQTT broker with result code " + </w:t>
      </w:r>
      <w:proofErr w:type="spellStart"/>
      <w:r>
        <w:t>str</w:t>
      </w:r>
      <w:proofErr w:type="spellEnd"/>
      <w:r>
        <w:t>(</w:t>
      </w:r>
      <w:proofErr w:type="spellStart"/>
      <w:r>
        <w:t>rc</w:t>
      </w:r>
      <w:proofErr w:type="spellEnd"/>
      <w:r>
        <w:t>))</w:t>
      </w:r>
    </w:p>
    <w:p w14:paraId="0CD42C22" w14:textId="76E5BAF8" w:rsidR="00B13601" w:rsidRDefault="00B13601" w:rsidP="00B13601">
      <w:r>
        <w:t xml:space="preserve">    </w:t>
      </w:r>
      <w:proofErr w:type="spellStart"/>
      <w:r>
        <w:t>client.subscribe</w:t>
      </w:r>
      <w:proofErr w:type="spellEnd"/>
      <w:r>
        <w:t>(</w:t>
      </w:r>
      <w:proofErr w:type="spellStart"/>
      <w:r>
        <w:t>mqtt_topic</w:t>
      </w:r>
      <w:proofErr w:type="spellEnd"/>
      <w:r>
        <w:t>)</w:t>
      </w:r>
    </w:p>
    <w:p w14:paraId="42ADCA4D" w14:textId="77777777" w:rsidR="00B13601" w:rsidRDefault="00B13601" w:rsidP="00B13601"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 xml:space="preserve">(client, </w:t>
      </w:r>
      <w:proofErr w:type="spellStart"/>
      <w:r>
        <w:t>userdata</w:t>
      </w:r>
      <w:proofErr w:type="spellEnd"/>
      <w:r>
        <w:t>, message):</w:t>
      </w:r>
    </w:p>
    <w:p w14:paraId="2036BD6C" w14:textId="77777777" w:rsidR="00B13601" w:rsidRDefault="00B13601" w:rsidP="00B13601">
      <w:r>
        <w:t xml:space="preserve">    payload = </w:t>
      </w:r>
      <w:proofErr w:type="spellStart"/>
      <w:r>
        <w:t>message.payload.decode</w:t>
      </w:r>
      <w:proofErr w:type="spellEnd"/>
      <w:r>
        <w:t>()</w:t>
      </w:r>
    </w:p>
    <w:p w14:paraId="6F0D9CB7" w14:textId="77777777" w:rsidR="00B13601" w:rsidRDefault="00B13601" w:rsidP="00B13601">
      <w:r>
        <w:t xml:space="preserve">    if payload == "on":</w:t>
      </w:r>
    </w:p>
    <w:p w14:paraId="7842196E" w14:textId="77777777" w:rsidR="00B13601" w:rsidRDefault="00B13601" w:rsidP="00B13601">
      <w:r>
        <w:t xml:space="preserve">        </w:t>
      </w:r>
      <w:proofErr w:type="spellStart"/>
      <w:r>
        <w:t>turn_on_fountain</w:t>
      </w:r>
      <w:proofErr w:type="spellEnd"/>
      <w:r>
        <w:t>()</w:t>
      </w:r>
    </w:p>
    <w:p w14:paraId="1AD68208" w14:textId="77777777" w:rsidR="00B13601" w:rsidRDefault="00B13601" w:rsidP="00B13601">
      <w:r>
        <w:t xml:space="preserve">    </w:t>
      </w:r>
      <w:proofErr w:type="spellStart"/>
      <w:r>
        <w:t>elif</w:t>
      </w:r>
      <w:proofErr w:type="spellEnd"/>
      <w:r>
        <w:t xml:space="preserve"> payload == "off":</w:t>
      </w:r>
    </w:p>
    <w:p w14:paraId="6F74025A" w14:textId="06546988" w:rsidR="00B13601" w:rsidRDefault="00B13601" w:rsidP="00B13601">
      <w:r>
        <w:t xml:space="preserve">        </w:t>
      </w:r>
      <w:proofErr w:type="spellStart"/>
      <w:r>
        <w:t>turn_off_fountain</w:t>
      </w:r>
      <w:proofErr w:type="spellEnd"/>
      <w:r>
        <w:t>()</w:t>
      </w:r>
    </w:p>
    <w:p w14:paraId="508B17BA" w14:textId="77777777" w:rsidR="00B13601" w:rsidRDefault="00B13601" w:rsidP="00B13601">
      <w:proofErr w:type="spellStart"/>
      <w:r>
        <w:t>def</w:t>
      </w:r>
      <w:proofErr w:type="spellEnd"/>
      <w:r>
        <w:t xml:space="preserve"> </w:t>
      </w:r>
      <w:proofErr w:type="spellStart"/>
      <w:r>
        <w:t>turn_on_fountain</w:t>
      </w:r>
      <w:proofErr w:type="spellEnd"/>
      <w:r>
        <w:t>():</w:t>
      </w:r>
    </w:p>
    <w:p w14:paraId="459F13A2" w14:textId="01AE42E4" w:rsidR="00B13601" w:rsidRDefault="00B13601" w:rsidP="00B13601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pump_pin</w:t>
      </w:r>
      <w:proofErr w:type="spellEnd"/>
      <w:r>
        <w:t>, GPIO.HIGH)</w:t>
      </w:r>
    </w:p>
    <w:p w14:paraId="02C1182E" w14:textId="77777777" w:rsidR="00B13601" w:rsidRDefault="00B13601" w:rsidP="00B13601">
      <w:proofErr w:type="spellStart"/>
      <w:r>
        <w:t>def</w:t>
      </w:r>
      <w:proofErr w:type="spellEnd"/>
      <w:r>
        <w:t xml:space="preserve"> </w:t>
      </w:r>
      <w:proofErr w:type="spellStart"/>
      <w:r>
        <w:t>turn_off_fountain</w:t>
      </w:r>
      <w:proofErr w:type="spellEnd"/>
      <w:r>
        <w:t>():</w:t>
      </w:r>
    </w:p>
    <w:p w14:paraId="2A6CADAC" w14:textId="38A50D08" w:rsidR="00B13601" w:rsidRDefault="00B13601" w:rsidP="00B13601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r>
        <w:t>pump_pin</w:t>
      </w:r>
      <w:proofErr w:type="spellEnd"/>
      <w:r>
        <w:t>, GPIO.LOW)</w:t>
      </w:r>
    </w:p>
    <w:p w14:paraId="264F5AC1" w14:textId="77777777" w:rsidR="00B13601" w:rsidRDefault="00B13601" w:rsidP="00B13601"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4E4C9F7E" w14:textId="1B4E746A" w:rsidR="00B13601" w:rsidRDefault="00B13601" w:rsidP="00B13601">
      <w:proofErr w:type="spellStart"/>
      <w:r>
        <w:t>client.on_message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14:paraId="7F361254" w14:textId="305449AA" w:rsidR="00B13601" w:rsidRDefault="00B13601" w:rsidP="00B13601">
      <w:proofErr w:type="spellStart"/>
      <w:r>
        <w:lastRenderedPageBreak/>
        <w:t>client.connect</w:t>
      </w:r>
      <w:proofErr w:type="spellEnd"/>
      <w:r>
        <w:t>(</w:t>
      </w:r>
      <w:proofErr w:type="spellStart"/>
      <w:r>
        <w:t>mqtt_broker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, 60)</w:t>
      </w:r>
    </w:p>
    <w:p w14:paraId="1C78F83D" w14:textId="58ED8E0A" w:rsidR="00B13601" w:rsidRDefault="00B13601" w:rsidP="00B13601">
      <w:proofErr w:type="spellStart"/>
      <w:r>
        <w:t>client.loop_start</w:t>
      </w:r>
      <w:proofErr w:type="spellEnd"/>
      <w:r>
        <w:t>()</w:t>
      </w:r>
    </w:p>
    <w:p w14:paraId="63F9BBE6" w14:textId="6F56B272" w:rsidR="00B13601" w:rsidRDefault="00B13601" w:rsidP="00B13601">
      <w:r>
        <w:t xml:space="preserve">    while True:</w:t>
      </w:r>
    </w:p>
    <w:p w14:paraId="3DB88C80" w14:textId="0560F7A0" w:rsidR="00B13601" w:rsidRDefault="00B13601" w:rsidP="00B13601">
      <w:r>
        <w:t xml:space="preserve">    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</w:t>
      </w:r>
      <w:proofErr w:type="spellStart"/>
      <w:r>
        <w:t>water_level_pin</w:t>
      </w:r>
      <w:proofErr w:type="spellEnd"/>
      <w:r>
        <w:t>)</w:t>
      </w:r>
    </w:p>
    <w:p w14:paraId="6214796B" w14:textId="72A37868" w:rsidR="00B13601" w:rsidRDefault="00B13601" w:rsidP="00B13601">
      <w:r>
        <w:t xml:space="preserve">        </w:t>
      </w:r>
      <w:proofErr w:type="spellStart"/>
      <w:r>
        <w:t>client.publish</w:t>
      </w:r>
      <w:proofErr w:type="spellEnd"/>
      <w:r>
        <w:t>(</w:t>
      </w:r>
      <w:proofErr w:type="spellStart"/>
      <w:r>
        <w:t>mqtt_topic</w:t>
      </w:r>
      <w:proofErr w:type="spellEnd"/>
      <w:r>
        <w:t xml:space="preserve">, "Water level: " + </w:t>
      </w:r>
      <w:proofErr w:type="spellStart"/>
      <w:r>
        <w:t>str</w:t>
      </w:r>
      <w:proofErr w:type="spellEnd"/>
      <w:r>
        <w:t>(</w:t>
      </w:r>
      <w:proofErr w:type="spellStart"/>
      <w:r>
        <w:t>water_level</w:t>
      </w:r>
      <w:proofErr w:type="spellEnd"/>
      <w:r>
        <w:t>))</w:t>
      </w:r>
    </w:p>
    <w:p w14:paraId="29687B70" w14:textId="1B1EC904" w:rsidR="00B13601" w:rsidRDefault="00B13601" w:rsidP="00B13601">
      <w:r>
        <w:t xml:space="preserve">        </w:t>
      </w:r>
      <w:proofErr w:type="spellStart"/>
      <w:r>
        <w:t>time.sleep</w:t>
      </w:r>
      <w:proofErr w:type="spellEnd"/>
      <w:r>
        <w:t>(10)</w:t>
      </w:r>
    </w:p>
    <w:p w14:paraId="285451FA" w14:textId="77777777" w:rsidR="00B13601" w:rsidRDefault="00B13601" w:rsidP="00B13601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13EA46D1" w14:textId="45D9B8F0" w:rsidR="005016E6" w:rsidRDefault="00B13601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20EB7867" w14:textId="77777777" w:rsidR="0039064A" w:rsidRDefault="0039064A"/>
    <w:p w14:paraId="5D95CAB4" w14:textId="568E3408" w:rsidR="0039064A" w:rsidRDefault="0039064A">
      <w:r>
        <w:rPr>
          <w:noProof/>
          <w:lang w:eastAsia="en-US"/>
        </w:rPr>
        <w:drawing>
          <wp:inline distT="0" distB="0" distL="0" distR="0" wp14:anchorId="286EEC2D" wp14:editId="78DEBAA4">
            <wp:extent cx="414312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12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4A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337D" w14:textId="77777777" w:rsidR="002269AA" w:rsidRDefault="002269AA">
      <w:pPr>
        <w:spacing w:after="0" w:line="240" w:lineRule="auto"/>
      </w:pPr>
      <w:r>
        <w:separator/>
      </w:r>
    </w:p>
  </w:endnote>
  <w:endnote w:type="continuationSeparator" w:id="0">
    <w:p w14:paraId="69146C83" w14:textId="77777777" w:rsidR="002269AA" w:rsidRDefault="0022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1FE7B" w14:textId="77777777" w:rsidR="005016E6" w:rsidRDefault="00416EE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A4F5" w14:textId="77777777" w:rsidR="002269AA" w:rsidRDefault="002269AA">
      <w:pPr>
        <w:spacing w:after="0" w:line="240" w:lineRule="auto"/>
      </w:pPr>
      <w:r>
        <w:separator/>
      </w:r>
    </w:p>
  </w:footnote>
  <w:footnote w:type="continuationSeparator" w:id="0">
    <w:p w14:paraId="6BDD1CE1" w14:textId="77777777" w:rsidR="002269AA" w:rsidRDefault="00226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D7B13"/>
    <w:multiLevelType w:val="hybridMultilevel"/>
    <w:tmpl w:val="D5A8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344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494744">
    <w:abstractNumId w:val="8"/>
  </w:num>
  <w:num w:numId="2" w16cid:durableId="441417271">
    <w:abstractNumId w:val="8"/>
  </w:num>
  <w:num w:numId="3" w16cid:durableId="932082109">
    <w:abstractNumId w:val="9"/>
  </w:num>
  <w:num w:numId="4" w16cid:durableId="162299923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361280384">
    <w:abstractNumId w:val="10"/>
  </w:num>
  <w:num w:numId="6" w16cid:durableId="176502500">
    <w:abstractNumId w:val="7"/>
  </w:num>
  <w:num w:numId="7" w16cid:durableId="1090274186">
    <w:abstractNumId w:val="6"/>
  </w:num>
  <w:num w:numId="8" w16cid:durableId="1115096159">
    <w:abstractNumId w:val="5"/>
  </w:num>
  <w:num w:numId="9" w16cid:durableId="1945185835">
    <w:abstractNumId w:val="4"/>
  </w:num>
  <w:num w:numId="10" w16cid:durableId="231744678">
    <w:abstractNumId w:val="3"/>
  </w:num>
  <w:num w:numId="11" w16cid:durableId="2093046327">
    <w:abstractNumId w:val="2"/>
  </w:num>
  <w:num w:numId="12" w16cid:durableId="2058583276">
    <w:abstractNumId w:val="1"/>
  </w:num>
  <w:num w:numId="13" w16cid:durableId="672689347">
    <w:abstractNumId w:val="0"/>
  </w:num>
  <w:num w:numId="14" w16cid:durableId="589391684">
    <w:abstractNumId w:val="8"/>
    <w:lvlOverride w:ilvl="0">
      <w:startOverride w:val="1"/>
    </w:lvlOverride>
  </w:num>
  <w:num w:numId="15" w16cid:durableId="1756512204">
    <w:abstractNumId w:val="8"/>
  </w:num>
  <w:num w:numId="16" w16cid:durableId="1379742544">
    <w:abstractNumId w:val="12"/>
  </w:num>
  <w:num w:numId="17" w16cid:durableId="1246572389">
    <w:abstractNumId w:val="13"/>
  </w:num>
  <w:num w:numId="18" w16cid:durableId="4887889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EA"/>
    <w:rsid w:val="000842EA"/>
    <w:rsid w:val="0015035D"/>
    <w:rsid w:val="00197C7C"/>
    <w:rsid w:val="002269AA"/>
    <w:rsid w:val="002B721C"/>
    <w:rsid w:val="002D2742"/>
    <w:rsid w:val="0031208C"/>
    <w:rsid w:val="0039064A"/>
    <w:rsid w:val="00416EE1"/>
    <w:rsid w:val="00422B19"/>
    <w:rsid w:val="005016E6"/>
    <w:rsid w:val="006C3C70"/>
    <w:rsid w:val="0075414D"/>
    <w:rsid w:val="007740B3"/>
    <w:rsid w:val="00972E66"/>
    <w:rsid w:val="009953AC"/>
    <w:rsid w:val="00A22C99"/>
    <w:rsid w:val="00A84A23"/>
    <w:rsid w:val="00B13601"/>
    <w:rsid w:val="00B81A75"/>
    <w:rsid w:val="00B95B90"/>
    <w:rsid w:val="00BC49DE"/>
    <w:rsid w:val="00C311C6"/>
    <w:rsid w:val="00CC1382"/>
    <w:rsid w:val="00E87DBA"/>
    <w:rsid w:val="00E91337"/>
    <w:rsid w:val="00EA16F2"/>
    <w:rsid w:val="00F37F36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67862"/>
  <w15:chartTrackingRefBased/>
  <w15:docId w15:val="{884F9D35-34D2-C740-8472-ACE913A3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E913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IN" w:eastAsia="en-US"/>
    </w:rPr>
  </w:style>
  <w:style w:type="paragraph" w:styleId="ListParagraph">
    <w:name w:val="List Paragraph"/>
    <w:basedOn w:val="Normal"/>
    <w:uiPriority w:val="34"/>
    <w:unhideWhenUsed/>
    <w:qFormat/>
    <w:rsid w:val="00F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45050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141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5922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49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6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5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618304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0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434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0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57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326565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25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252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976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0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4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49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94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962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570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EC6E58-D160-D64B-925E-81E391C21F53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%7bF9EC6E58-D160-D64B-925E-81E391C21F53%7dtf50002001.dotx</Template>
  <TotalTime>2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.s</dc:creator>
  <cp:keywords/>
  <dc:description/>
  <cp:lastModifiedBy>Dinesh .s</cp:lastModifiedBy>
  <cp:revision>2</cp:revision>
  <dcterms:created xsi:type="dcterms:W3CDTF">2023-10-25T14:28:00Z</dcterms:created>
  <dcterms:modified xsi:type="dcterms:W3CDTF">2023-10-25T14:28:00Z</dcterms:modified>
</cp:coreProperties>
</file>